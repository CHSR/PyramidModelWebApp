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BF192" w14:textId="339B59F2" w:rsidR="00210D19" w:rsidRDefault="00210D19" w:rsidP="00210D19">
      <w:pPr>
        <w:jc w:val="center"/>
      </w:pPr>
      <w:r>
        <w:rPr>
          <w:rFonts w:ascii="Arial" w:hAnsi="Arial" w:cs="Arial"/>
          <w:b/>
          <w:sz w:val="32"/>
          <w:szCs w:val="24"/>
        </w:rPr>
        <w:t xml:space="preserve">ICL Counts </w:t>
      </w:r>
      <w:r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138"/>
        <w:gridCol w:w="1220"/>
        <w:gridCol w:w="593"/>
        <w:gridCol w:w="1859"/>
      </w:tblGrid>
      <w:tr w:rsidR="006768E8" w:rsidRPr="0056235A" w14:paraId="576D444F" w14:textId="77777777" w:rsidTr="00505558">
        <w:tc>
          <w:tcPr>
            <w:tcW w:w="1550" w:type="dxa"/>
            <w:gridSpan w:val="2"/>
            <w:shd w:val="clear" w:color="auto" w:fill="333333"/>
          </w:tcPr>
          <w:p w14:paraId="03AA616F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B39386" wp14:editId="522F4E7A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4"/>
            <w:shd w:val="clear" w:color="auto" w:fill="333333"/>
            <w:vAlign w:val="center"/>
          </w:tcPr>
          <w:p w14:paraId="3A68896F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2B9C1843" w14:textId="77777777" w:rsidTr="00505558">
        <w:trPr>
          <w:trHeight w:val="602"/>
        </w:trPr>
        <w:tc>
          <w:tcPr>
            <w:tcW w:w="9360" w:type="dxa"/>
            <w:gridSpan w:val="6"/>
            <w:shd w:val="clear" w:color="auto" w:fill="333333"/>
            <w:vAlign w:val="center"/>
          </w:tcPr>
          <w:p w14:paraId="15E27480" w14:textId="155BFED5" w:rsidR="0056235A" w:rsidRPr="0056235A" w:rsidRDefault="00E9233E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ICL</w:t>
            </w:r>
            <w:r w:rsidR="00505558">
              <w:rPr>
                <w:rFonts w:ascii="Arial" w:hAnsi="Arial" w:cs="Arial"/>
                <w:sz w:val="28"/>
                <w:szCs w:val="28"/>
              </w:rPr>
              <w:t xml:space="preserve"> Counts Report</w:t>
            </w:r>
          </w:p>
        </w:tc>
      </w:tr>
      <w:tr w:rsidR="00505558" w:rsidRPr="0056235A" w14:paraId="4D18C8E7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1FB1" w14:textId="5B78A3AC" w:rsidR="00505558" w:rsidRPr="00505558" w:rsidRDefault="00E9233E" w:rsidP="00505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Category: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Observation OR Meetings OR Follow-Up                    </w:t>
            </w:r>
          </w:p>
        </w:tc>
      </w:tr>
      <w:tr w:rsidR="00E9233E" w:rsidRPr="0056235A" w14:paraId="2EC31594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EEC11" w14:textId="07777082" w:rsidR="00E9233E" w:rsidRPr="00505558" w:rsidRDefault="00E9233E" w:rsidP="00E923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ICL Item</w:t>
            </w: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#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E9233E" w:rsidRPr="0056235A" w14:paraId="3661BD7C" w14:textId="77777777" w:rsidTr="00505558">
        <w:trPr>
          <w:trHeight w:val="602"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5B79F0" w14:textId="4F982352" w:rsidR="00E9233E" w:rsidRPr="00505558" w:rsidRDefault="00E9233E" w:rsidP="00E9233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Description                    Total of Yes Responses</w:t>
            </w:r>
          </w:p>
        </w:tc>
      </w:tr>
      <w:tr w:rsidR="00E9233E" w:rsidRPr="0056235A" w14:paraId="7EAA0BD5" w14:textId="77777777" w:rsidTr="00CE349B">
        <w:trPr>
          <w:trHeight w:val="60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F1AF5" w14:textId="77777777" w:rsidR="00E9233E" w:rsidRPr="0056235A" w:rsidRDefault="00E9233E" w:rsidP="00E9233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233E" w:rsidRPr="0056235A" w14:paraId="382F3427" w14:textId="77777777" w:rsidTr="00505558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4DA9F" w14:textId="77777777" w:rsidR="00E9233E" w:rsidRPr="0056235A" w:rsidRDefault="00E9233E" w:rsidP="00E9233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3E37F" w14:textId="77777777" w:rsidR="00E9233E" w:rsidRPr="0056235A" w:rsidRDefault="00E9233E" w:rsidP="00E9233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B61E5" w14:textId="77777777" w:rsidR="00E9233E" w:rsidRPr="0056235A" w:rsidRDefault="00E9233E" w:rsidP="00E9233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7511A" w14:textId="77777777" w:rsidR="00E9233E" w:rsidRPr="0056235A" w:rsidRDefault="00E9233E" w:rsidP="00E9233E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E9233E" w:rsidRPr="0056235A" w14:paraId="5A1FE1A2" w14:textId="77777777" w:rsidTr="00505558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5F0909E" w14:textId="77777777" w:rsidR="00E9233E" w:rsidRPr="0056235A" w:rsidRDefault="00E9233E" w:rsidP="00E9233E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2"/>
            <w:shd w:val="clear" w:color="auto" w:fill="auto"/>
            <w:vAlign w:val="bottom"/>
          </w:tcPr>
          <w:p w14:paraId="78E8A5B5" w14:textId="77777777" w:rsidR="00E9233E" w:rsidRPr="0056235A" w:rsidRDefault="00E9233E" w:rsidP="00E9233E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14:paraId="102A0652" w14:textId="77777777" w:rsidR="00E9233E" w:rsidRPr="0056235A" w:rsidRDefault="00E9233E" w:rsidP="00E9233E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52" w:type="dxa"/>
            <w:gridSpan w:val="2"/>
            <w:shd w:val="clear" w:color="auto" w:fill="auto"/>
            <w:vAlign w:val="bottom"/>
          </w:tcPr>
          <w:p w14:paraId="37412B1E" w14:textId="77777777" w:rsidR="00E9233E" w:rsidRPr="0056235A" w:rsidRDefault="00E9233E" w:rsidP="00E9233E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BB0BED9" w14:textId="77777777" w:rsidR="00505558" w:rsidRDefault="00505558" w:rsidP="00505558">
      <w:pPr>
        <w:rPr>
          <w:rFonts w:ascii="Arial" w:hAnsi="Arial" w:cs="Arial"/>
          <w:b/>
        </w:rPr>
      </w:pPr>
    </w:p>
    <w:p w14:paraId="04BD1AC3" w14:textId="29C6A3E4" w:rsidR="00505558" w:rsidRDefault="00505558" w:rsidP="00505558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Pr="00D94D8D">
        <w:rPr>
          <w:rFonts w:ascii="Arial" w:hAnsi="Arial" w:cs="Arial"/>
        </w:rPr>
        <w:t xml:space="preserve">This report </w:t>
      </w:r>
      <w:r w:rsidR="00390CEE">
        <w:rPr>
          <w:rFonts w:ascii="Arial" w:hAnsi="Arial" w:cs="Arial"/>
        </w:rPr>
        <w:t xml:space="preserve">calculates the total number of ‘Yes’ counts </w:t>
      </w:r>
      <w:r w:rsidR="00D3326B">
        <w:rPr>
          <w:rFonts w:ascii="Arial" w:hAnsi="Arial" w:cs="Arial"/>
        </w:rPr>
        <w:t>for each item on the ICL</w:t>
      </w:r>
      <w:bookmarkStart w:id="0" w:name="_GoBack"/>
      <w:bookmarkEnd w:id="0"/>
      <w:r w:rsidR="00390CEE">
        <w:rPr>
          <w:rFonts w:ascii="Arial" w:hAnsi="Arial" w:cs="Arial"/>
        </w:rPr>
        <w:t xml:space="preserve">. </w:t>
      </w:r>
    </w:p>
    <w:p w14:paraId="65B8613C" w14:textId="77777777" w:rsidR="00505558" w:rsidRPr="001E5999" w:rsidRDefault="00505558" w:rsidP="00505558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546"/>
        <w:gridCol w:w="4501"/>
      </w:tblGrid>
      <w:tr w:rsidR="00505558" w14:paraId="66ECB537" w14:textId="77777777" w:rsidTr="00FF7F5D">
        <w:tc>
          <w:tcPr>
            <w:tcW w:w="2303" w:type="dxa"/>
          </w:tcPr>
          <w:p w14:paraId="6D77360D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2546" w:type="dxa"/>
          </w:tcPr>
          <w:p w14:paraId="11618936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501" w:type="dxa"/>
          </w:tcPr>
          <w:p w14:paraId="65D99317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05558" w14:paraId="45E26F7B" w14:textId="77777777" w:rsidTr="00FF7F5D">
        <w:trPr>
          <w:trHeight w:val="305"/>
        </w:trPr>
        <w:tc>
          <w:tcPr>
            <w:tcW w:w="2303" w:type="dxa"/>
          </w:tcPr>
          <w:p w14:paraId="21F0F359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2546" w:type="dxa"/>
          </w:tcPr>
          <w:p w14:paraId="33B4542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280E410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505558" w14:paraId="4C47E37C" w14:textId="77777777" w:rsidTr="00FF7F5D">
        <w:trPr>
          <w:trHeight w:val="305"/>
        </w:trPr>
        <w:tc>
          <w:tcPr>
            <w:tcW w:w="2303" w:type="dxa"/>
          </w:tcPr>
          <w:p w14:paraId="1ADBA0C5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2546" w:type="dxa"/>
          </w:tcPr>
          <w:p w14:paraId="76B36C4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5C4E8B6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date of the reporting window.</w:t>
            </w:r>
          </w:p>
        </w:tc>
      </w:tr>
      <w:tr w:rsidR="00505558" w14:paraId="18DF4955" w14:textId="77777777" w:rsidTr="00FF7F5D">
        <w:tc>
          <w:tcPr>
            <w:tcW w:w="2303" w:type="dxa"/>
          </w:tcPr>
          <w:p w14:paraId="7CEEF4CB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2546" w:type="dxa"/>
          </w:tcPr>
          <w:p w14:paraId="76320D66" w14:textId="4A40B99C" w:rsidR="00505558" w:rsidRDefault="00584569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7938F36B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FF7F5D" w14:paraId="4A7CEC34" w14:textId="77777777" w:rsidTr="00FF7F5D">
        <w:tc>
          <w:tcPr>
            <w:tcW w:w="2303" w:type="dxa"/>
          </w:tcPr>
          <w:p w14:paraId="490D064A" w14:textId="2EB09F66" w:rsidR="00FF7F5D" w:rsidRDefault="00FF7F5D" w:rsidP="00FF7F5D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Teacher(s)</w:t>
            </w:r>
          </w:p>
        </w:tc>
        <w:tc>
          <w:tcPr>
            <w:tcW w:w="2546" w:type="dxa"/>
          </w:tcPr>
          <w:p w14:paraId="13B71881" w14:textId="4F979E78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501" w:type="dxa"/>
          </w:tcPr>
          <w:p w14:paraId="7233DB9C" w14:textId="5774F072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limit the report to coaching logs that were submitted for the selected teacher(s).</w:t>
            </w:r>
          </w:p>
        </w:tc>
      </w:tr>
      <w:tr w:rsidR="00FF7F5D" w14:paraId="1343DF49" w14:textId="77777777" w:rsidTr="00FF7F5D">
        <w:tc>
          <w:tcPr>
            <w:tcW w:w="2303" w:type="dxa"/>
          </w:tcPr>
          <w:p w14:paraId="4B4EB7BF" w14:textId="775C87AD" w:rsidR="00FF7F5D" w:rsidRDefault="00FF7F5D" w:rsidP="00FF7F5D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46" w:type="dxa"/>
          </w:tcPr>
          <w:p w14:paraId="25EBEA0A" w14:textId="00BA5093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501" w:type="dxa"/>
          </w:tcPr>
          <w:p w14:paraId="667E3854" w14:textId="6F677866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that were submitted for the selected </w:t>
            </w:r>
            <w:proofErr w:type="gramStart"/>
            <w:r>
              <w:rPr>
                <w:rFonts w:ascii="Arial" w:hAnsi="Arial" w:cs="Arial"/>
              </w:rPr>
              <w:t>coach(</w:t>
            </w:r>
            <w:proofErr w:type="spellStart"/>
            <w:proofErr w:type="gramEnd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141FE57C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9B"/>
    <w:rsid w:val="001D35B9"/>
    <w:rsid w:val="001D6761"/>
    <w:rsid w:val="00210D19"/>
    <w:rsid w:val="003868AD"/>
    <w:rsid w:val="00390CEE"/>
    <w:rsid w:val="003D73A1"/>
    <w:rsid w:val="004539BC"/>
    <w:rsid w:val="00505558"/>
    <w:rsid w:val="0056235A"/>
    <w:rsid w:val="00584569"/>
    <w:rsid w:val="00624ABF"/>
    <w:rsid w:val="0066406B"/>
    <w:rsid w:val="006768E8"/>
    <w:rsid w:val="006F4581"/>
    <w:rsid w:val="007B2F06"/>
    <w:rsid w:val="007C2CA9"/>
    <w:rsid w:val="008B069B"/>
    <w:rsid w:val="00A869CA"/>
    <w:rsid w:val="00CE349B"/>
    <w:rsid w:val="00D3326B"/>
    <w:rsid w:val="00E9233E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0194"/>
  <w15:chartTrackingRefBased/>
  <w15:docId w15:val="{F665E27A-008C-48B0-86A9-324B6D8F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32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Simmons, Benjamin R</cp:lastModifiedBy>
  <cp:revision>8</cp:revision>
  <cp:lastPrinted>2019-09-26T14:44:00Z</cp:lastPrinted>
  <dcterms:created xsi:type="dcterms:W3CDTF">2019-09-26T14:39:00Z</dcterms:created>
  <dcterms:modified xsi:type="dcterms:W3CDTF">2019-10-04T13:35:00Z</dcterms:modified>
</cp:coreProperties>
</file>