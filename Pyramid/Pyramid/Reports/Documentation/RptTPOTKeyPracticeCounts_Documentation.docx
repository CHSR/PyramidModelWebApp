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33333"/>
        <w:tblLook w:val="04A0" w:firstRow="1" w:lastRow="0" w:firstColumn="1" w:lastColumn="0" w:noHBand="0" w:noVBand="1"/>
      </w:tblPr>
      <w:tblGrid>
        <w:gridCol w:w="945"/>
        <w:gridCol w:w="605"/>
        <w:gridCol w:w="4138"/>
        <w:gridCol w:w="1220"/>
        <w:gridCol w:w="593"/>
        <w:gridCol w:w="1859"/>
      </w:tblGrid>
      <w:tr w:rsidR="006768E8" w:rsidRPr="0056235A" w14:paraId="576D444F" w14:textId="77777777" w:rsidTr="00505558">
        <w:tc>
          <w:tcPr>
            <w:tcW w:w="1550" w:type="dxa"/>
            <w:gridSpan w:val="2"/>
            <w:shd w:val="clear" w:color="auto" w:fill="333333"/>
          </w:tcPr>
          <w:p w14:paraId="03AA616F" w14:textId="77777777" w:rsidR="0056235A" w:rsidRPr="0056235A" w:rsidRDefault="006768E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26B39386" wp14:editId="522F4E7A">
                  <wp:extent cx="704850" cy="65439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enericLogo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5652" cy="673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10" w:type="dxa"/>
            <w:gridSpan w:val="4"/>
            <w:shd w:val="clear" w:color="auto" w:fill="333333"/>
            <w:vAlign w:val="center"/>
          </w:tcPr>
          <w:p w14:paraId="3A68896F" w14:textId="77777777" w:rsidR="0056235A" w:rsidRPr="0056235A" w:rsidRDefault="0056235A" w:rsidP="0056235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6235A">
              <w:rPr>
                <w:rFonts w:ascii="Arial" w:hAnsi="Arial" w:cs="Arial"/>
                <w:b/>
                <w:sz w:val="32"/>
                <w:szCs w:val="24"/>
              </w:rPr>
              <w:t>Pyramid Model Implementation Data System</w:t>
            </w:r>
          </w:p>
        </w:tc>
      </w:tr>
      <w:tr w:rsidR="0056235A" w:rsidRPr="0056235A" w14:paraId="2B9C1843" w14:textId="77777777" w:rsidTr="00505558">
        <w:trPr>
          <w:trHeight w:val="602"/>
        </w:trPr>
        <w:tc>
          <w:tcPr>
            <w:tcW w:w="9360" w:type="dxa"/>
            <w:gridSpan w:val="6"/>
            <w:shd w:val="clear" w:color="auto" w:fill="333333"/>
            <w:vAlign w:val="center"/>
          </w:tcPr>
          <w:p w14:paraId="15E27480" w14:textId="1A63C38A" w:rsidR="0056235A" w:rsidRPr="0056235A" w:rsidRDefault="00505558" w:rsidP="0056235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TPOT Key Practice Counts Report</w:t>
            </w:r>
          </w:p>
        </w:tc>
      </w:tr>
      <w:tr w:rsidR="00505558" w:rsidRPr="0056235A" w14:paraId="4D18C8E7" w14:textId="77777777" w:rsidTr="00505558">
        <w:trPr>
          <w:trHeight w:val="342"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BC1FB1" w14:textId="61894D43" w:rsidR="00505558" w:rsidRPr="00505558" w:rsidRDefault="00505558" w:rsidP="0050555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0555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TPOT Key Practice                                   %Yes                               #Yes                        #No  </w:t>
            </w:r>
          </w:p>
        </w:tc>
      </w:tr>
      <w:tr w:rsidR="00CE349B" w:rsidRPr="0056235A" w14:paraId="3661BD7C" w14:textId="77777777" w:rsidTr="00505558">
        <w:trPr>
          <w:trHeight w:val="602"/>
        </w:trPr>
        <w:tc>
          <w:tcPr>
            <w:tcW w:w="9360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E5B79F0" w14:textId="7475DD54" w:rsidR="00505558" w:rsidRPr="00505558" w:rsidRDefault="00505558" w:rsidP="00505558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Key Practice Description                    #Yes / (#Yes + #No)         Total of Yes Counts   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Total of 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No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Counts</w:t>
            </w:r>
          </w:p>
        </w:tc>
      </w:tr>
      <w:tr w:rsidR="00CE349B" w:rsidRPr="0056235A" w14:paraId="7EAA0BD5" w14:textId="77777777" w:rsidTr="00CE349B">
        <w:trPr>
          <w:trHeight w:val="602"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AF1AF5" w14:textId="77777777" w:rsidR="00CE349B" w:rsidRPr="0056235A" w:rsidRDefault="00CE349B" w:rsidP="00505558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768E8" w:rsidRPr="0056235A" w14:paraId="382F3427" w14:textId="77777777" w:rsidTr="00505558">
        <w:trPr>
          <w:trHeight w:val="530"/>
        </w:trPr>
        <w:tc>
          <w:tcPr>
            <w:tcW w:w="94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C94DA9F" w14:textId="77777777" w:rsidR="00CE349B" w:rsidRPr="0056235A" w:rsidRDefault="00CE349B" w:rsidP="00624ABF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56235A">
              <w:rPr>
                <w:rFonts w:ascii="Arial" w:hAnsi="Arial" w:cs="Arial"/>
                <w:b/>
                <w:sz w:val="19"/>
                <w:szCs w:val="19"/>
              </w:rPr>
              <w:t>Criteria:</w:t>
            </w:r>
          </w:p>
        </w:tc>
        <w:tc>
          <w:tcPr>
            <w:tcW w:w="4743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593E37F" w14:textId="77777777" w:rsidR="00CE349B" w:rsidRPr="0056235A" w:rsidRDefault="004539BC" w:rsidP="00624ABF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1E5999"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criteria used while generating this report.</w:t>
            </w:r>
          </w:p>
        </w:tc>
        <w:tc>
          <w:tcPr>
            <w:tcW w:w="1813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58B61E5" w14:textId="77777777" w:rsidR="00CE349B" w:rsidRPr="0056235A" w:rsidRDefault="00CE349B" w:rsidP="00624ABF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85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F37511A" w14:textId="77777777" w:rsidR="00CE349B" w:rsidRPr="0056235A" w:rsidRDefault="00CE349B" w:rsidP="00624ABF">
            <w:pPr>
              <w:jc w:val="right"/>
              <w:rPr>
                <w:rFonts w:ascii="Arial" w:hAnsi="Arial" w:cs="Arial"/>
                <w:sz w:val="19"/>
                <w:szCs w:val="19"/>
              </w:rPr>
            </w:pPr>
            <w:r w:rsidRPr="0056235A">
              <w:rPr>
                <w:rFonts w:ascii="Arial" w:hAnsi="Arial" w:cs="Arial"/>
                <w:sz w:val="19"/>
                <w:szCs w:val="19"/>
              </w:rPr>
              <w:t>Page 1 of 1</w:t>
            </w:r>
          </w:p>
        </w:tc>
      </w:tr>
      <w:tr w:rsidR="006768E8" w:rsidRPr="0056235A" w14:paraId="5A1FE1A2" w14:textId="77777777" w:rsidTr="00505558">
        <w:trPr>
          <w:trHeight w:val="360"/>
        </w:trPr>
        <w:tc>
          <w:tcPr>
            <w:tcW w:w="945" w:type="dxa"/>
            <w:shd w:val="clear" w:color="auto" w:fill="auto"/>
            <w:vAlign w:val="bottom"/>
          </w:tcPr>
          <w:p w14:paraId="05F0909E" w14:textId="77777777" w:rsidR="00CE349B" w:rsidRPr="0056235A" w:rsidRDefault="00CE349B" w:rsidP="00CE349B">
            <w:pPr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4743" w:type="dxa"/>
            <w:gridSpan w:val="2"/>
            <w:shd w:val="clear" w:color="auto" w:fill="auto"/>
            <w:vAlign w:val="bottom"/>
          </w:tcPr>
          <w:p w14:paraId="78E8A5B5" w14:textId="77777777" w:rsidR="00CE349B" w:rsidRPr="0056235A" w:rsidRDefault="00CE349B" w:rsidP="00CE349B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20" w:type="dxa"/>
            <w:shd w:val="clear" w:color="auto" w:fill="auto"/>
            <w:vAlign w:val="center"/>
          </w:tcPr>
          <w:p w14:paraId="102A0652" w14:textId="77777777" w:rsidR="00CE349B" w:rsidRPr="0056235A" w:rsidRDefault="00CE349B" w:rsidP="00624ABF">
            <w:pPr>
              <w:jc w:val="right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Generated:</w:t>
            </w:r>
          </w:p>
        </w:tc>
        <w:tc>
          <w:tcPr>
            <w:tcW w:w="2452" w:type="dxa"/>
            <w:gridSpan w:val="2"/>
            <w:shd w:val="clear" w:color="auto" w:fill="auto"/>
            <w:vAlign w:val="bottom"/>
          </w:tcPr>
          <w:p w14:paraId="37412B1E" w14:textId="77777777" w:rsidR="00CE349B" w:rsidRPr="0056235A" w:rsidRDefault="00624ABF" w:rsidP="00CE349B">
            <w:pPr>
              <w:jc w:val="right"/>
              <w:rPr>
                <w:rFonts w:ascii="Arial" w:hAnsi="Arial" w:cs="Arial"/>
                <w:sz w:val="19"/>
                <w:szCs w:val="19"/>
              </w:rPr>
            </w:pPr>
            <w:r w:rsidRPr="001E5999"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date and time that the report was generated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.</w:t>
            </w:r>
          </w:p>
        </w:tc>
      </w:tr>
    </w:tbl>
    <w:p w14:paraId="4BB0BED9" w14:textId="77777777" w:rsidR="00505558" w:rsidRDefault="00505558" w:rsidP="00505558">
      <w:pPr>
        <w:rPr>
          <w:rFonts w:ascii="Arial" w:hAnsi="Arial" w:cs="Arial"/>
          <w:b/>
        </w:rPr>
      </w:pPr>
    </w:p>
    <w:p w14:paraId="04BD1AC3" w14:textId="65F71BA4" w:rsidR="00505558" w:rsidRDefault="00505558" w:rsidP="00505558">
      <w:pPr>
        <w:rPr>
          <w:rFonts w:ascii="Arial" w:hAnsi="Arial" w:cs="Arial"/>
        </w:rPr>
      </w:pPr>
      <w:r w:rsidRPr="001E5999">
        <w:rPr>
          <w:rFonts w:ascii="Arial" w:hAnsi="Arial" w:cs="Arial"/>
          <w:b/>
        </w:rPr>
        <w:t>Intent:</w:t>
      </w:r>
      <w:r w:rsidRPr="006579B7">
        <w:rPr>
          <w:rFonts w:ascii="Arial" w:hAnsi="Arial" w:cs="Arial"/>
        </w:rPr>
        <w:t xml:space="preserve">  </w:t>
      </w:r>
      <w:r w:rsidRPr="00D94D8D">
        <w:rPr>
          <w:rFonts w:ascii="Arial" w:hAnsi="Arial" w:cs="Arial"/>
        </w:rPr>
        <w:t xml:space="preserve">This report </w:t>
      </w:r>
      <w:r w:rsidR="00390CEE">
        <w:rPr>
          <w:rFonts w:ascii="Arial" w:hAnsi="Arial" w:cs="Arial"/>
        </w:rPr>
        <w:t>calculates the total number of ‘Yes’ and ‘No’ counts as well as the percentage of ‘Yes’</w:t>
      </w:r>
      <w:bookmarkStart w:id="0" w:name="_GoBack"/>
      <w:bookmarkEnd w:id="0"/>
      <w:r w:rsidR="00390CEE">
        <w:rPr>
          <w:rFonts w:ascii="Arial" w:hAnsi="Arial" w:cs="Arial"/>
        </w:rPr>
        <w:t xml:space="preserve"> for each key practice of the TPOT for all TPOTs conducted within the specified dates. </w:t>
      </w:r>
    </w:p>
    <w:p w14:paraId="65B8613C" w14:textId="77777777" w:rsidR="00505558" w:rsidRPr="001E5999" w:rsidRDefault="00505558" w:rsidP="00505558">
      <w:pPr>
        <w:rPr>
          <w:rFonts w:ascii="Arial" w:hAnsi="Arial" w:cs="Arial"/>
          <w:b/>
        </w:rPr>
      </w:pPr>
      <w:r w:rsidRPr="001E5999">
        <w:rPr>
          <w:rFonts w:ascii="Arial" w:hAnsi="Arial" w:cs="Arial"/>
          <w:b/>
        </w:rPr>
        <w:t>Criteria: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2"/>
        <w:gridCol w:w="2525"/>
        <w:gridCol w:w="4453"/>
      </w:tblGrid>
      <w:tr w:rsidR="00505558" w14:paraId="66ECB537" w14:textId="77777777" w:rsidTr="00FF1489">
        <w:tc>
          <w:tcPr>
            <w:tcW w:w="2965" w:type="dxa"/>
          </w:tcPr>
          <w:p w14:paraId="6D77360D" w14:textId="77777777" w:rsidR="00505558" w:rsidRPr="001E5999" w:rsidRDefault="00505558" w:rsidP="00FF1489">
            <w:pPr>
              <w:rPr>
                <w:rFonts w:ascii="Arial" w:hAnsi="Arial" w:cs="Arial"/>
                <w:b/>
              </w:rPr>
            </w:pPr>
            <w:r w:rsidRPr="001E5999">
              <w:rPr>
                <w:rFonts w:ascii="Arial" w:hAnsi="Arial" w:cs="Arial"/>
                <w:b/>
              </w:rPr>
              <w:t>Criteria Name</w:t>
            </w:r>
          </w:p>
        </w:tc>
        <w:tc>
          <w:tcPr>
            <w:tcW w:w="3420" w:type="dxa"/>
          </w:tcPr>
          <w:p w14:paraId="11618936" w14:textId="77777777" w:rsidR="00505558" w:rsidRPr="001E5999" w:rsidRDefault="00505558" w:rsidP="00FF1489">
            <w:pPr>
              <w:rPr>
                <w:rFonts w:ascii="Arial" w:hAnsi="Arial" w:cs="Arial"/>
                <w:b/>
              </w:rPr>
            </w:pPr>
            <w:r w:rsidRPr="001E5999">
              <w:rPr>
                <w:rFonts w:ascii="Arial" w:hAnsi="Arial" w:cs="Arial"/>
                <w:b/>
              </w:rPr>
              <w:t>Optional?</w:t>
            </w:r>
          </w:p>
        </w:tc>
        <w:tc>
          <w:tcPr>
            <w:tcW w:w="6565" w:type="dxa"/>
          </w:tcPr>
          <w:p w14:paraId="65D99317" w14:textId="77777777" w:rsidR="00505558" w:rsidRPr="001E5999" w:rsidRDefault="00505558" w:rsidP="00FF1489">
            <w:pPr>
              <w:rPr>
                <w:rFonts w:ascii="Arial" w:hAnsi="Arial" w:cs="Arial"/>
                <w:b/>
              </w:rPr>
            </w:pPr>
            <w:r w:rsidRPr="001E5999">
              <w:rPr>
                <w:rFonts w:ascii="Arial" w:hAnsi="Arial" w:cs="Arial"/>
                <w:b/>
              </w:rPr>
              <w:t>Description</w:t>
            </w:r>
          </w:p>
        </w:tc>
      </w:tr>
      <w:tr w:rsidR="00505558" w14:paraId="45E26F7B" w14:textId="77777777" w:rsidTr="00FF1489">
        <w:trPr>
          <w:trHeight w:val="305"/>
        </w:trPr>
        <w:tc>
          <w:tcPr>
            <w:tcW w:w="2965" w:type="dxa"/>
          </w:tcPr>
          <w:p w14:paraId="21F0F359" w14:textId="77777777" w:rsidR="00505558" w:rsidRDefault="00505558" w:rsidP="00FF1489">
            <w:pPr>
              <w:tabs>
                <w:tab w:val="center" w:pos="211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Start Date </w:t>
            </w:r>
          </w:p>
        </w:tc>
        <w:tc>
          <w:tcPr>
            <w:tcW w:w="3420" w:type="dxa"/>
          </w:tcPr>
          <w:p w14:paraId="33B4542E" w14:textId="77777777" w:rsidR="00505558" w:rsidRDefault="00505558" w:rsidP="00FF14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6565" w:type="dxa"/>
          </w:tcPr>
          <w:p w14:paraId="280E410E" w14:textId="77777777" w:rsidR="00505558" w:rsidRDefault="00505558" w:rsidP="00FF14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date forms the start date of the reporting window.</w:t>
            </w:r>
          </w:p>
        </w:tc>
      </w:tr>
      <w:tr w:rsidR="00505558" w14:paraId="4C47E37C" w14:textId="77777777" w:rsidTr="00FF1489">
        <w:trPr>
          <w:trHeight w:val="305"/>
        </w:trPr>
        <w:tc>
          <w:tcPr>
            <w:tcW w:w="2965" w:type="dxa"/>
          </w:tcPr>
          <w:p w14:paraId="1ADBA0C5" w14:textId="77777777" w:rsidR="00505558" w:rsidRDefault="00505558" w:rsidP="00FF1489">
            <w:pPr>
              <w:tabs>
                <w:tab w:val="center" w:pos="211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 Date</w:t>
            </w:r>
          </w:p>
        </w:tc>
        <w:tc>
          <w:tcPr>
            <w:tcW w:w="3420" w:type="dxa"/>
          </w:tcPr>
          <w:p w14:paraId="76B36C4C" w14:textId="77777777" w:rsidR="00505558" w:rsidRDefault="00505558" w:rsidP="00FF14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6565" w:type="dxa"/>
          </w:tcPr>
          <w:p w14:paraId="5C4E8B6E" w14:textId="77777777" w:rsidR="00505558" w:rsidRDefault="00505558" w:rsidP="00FF14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date forms the end date of the reporting window.</w:t>
            </w:r>
          </w:p>
        </w:tc>
      </w:tr>
      <w:tr w:rsidR="00505558" w14:paraId="18DF4955" w14:textId="77777777" w:rsidTr="00FF1489">
        <w:tc>
          <w:tcPr>
            <w:tcW w:w="2965" w:type="dxa"/>
          </w:tcPr>
          <w:p w14:paraId="7CEEF4CB" w14:textId="77777777" w:rsidR="00505558" w:rsidRDefault="00505558" w:rsidP="00FF1489">
            <w:pPr>
              <w:tabs>
                <w:tab w:val="center" w:pos="211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Program(s)</w:t>
            </w:r>
          </w:p>
        </w:tc>
        <w:tc>
          <w:tcPr>
            <w:tcW w:w="3420" w:type="dxa"/>
          </w:tcPr>
          <w:p w14:paraId="76320D66" w14:textId="77777777" w:rsidR="00505558" w:rsidRDefault="00505558" w:rsidP="00FF14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6565" w:type="dxa"/>
          </w:tcPr>
          <w:p w14:paraId="7938F36B" w14:textId="77777777" w:rsidR="00505558" w:rsidRDefault="00505558" w:rsidP="00FF14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Used to specify what programs should be included in the report results.</w:t>
            </w:r>
          </w:p>
        </w:tc>
      </w:tr>
      <w:tr w:rsidR="00505558" w14:paraId="4A7CEC34" w14:textId="77777777" w:rsidTr="00FF1489">
        <w:tc>
          <w:tcPr>
            <w:tcW w:w="2965" w:type="dxa"/>
          </w:tcPr>
          <w:p w14:paraId="490D064A" w14:textId="77777777" w:rsidR="00505558" w:rsidRDefault="00505558" w:rsidP="00FF1489">
            <w:pPr>
              <w:tabs>
                <w:tab w:val="center" w:pos="211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Classroom(s)</w:t>
            </w:r>
          </w:p>
        </w:tc>
        <w:tc>
          <w:tcPr>
            <w:tcW w:w="3420" w:type="dxa"/>
          </w:tcPr>
          <w:p w14:paraId="13B71881" w14:textId="77777777" w:rsidR="00505558" w:rsidRDefault="00505558" w:rsidP="00FF14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6565" w:type="dxa"/>
          </w:tcPr>
          <w:p w14:paraId="7233DB9C" w14:textId="77777777" w:rsidR="00505558" w:rsidRDefault="00505558" w:rsidP="00FF14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Used to specify what classrooms should be included in the report results.</w:t>
            </w:r>
          </w:p>
        </w:tc>
      </w:tr>
    </w:tbl>
    <w:p w14:paraId="141FE57C" w14:textId="77777777" w:rsidR="0056235A" w:rsidRPr="0056235A" w:rsidRDefault="0056235A">
      <w:pPr>
        <w:rPr>
          <w:rFonts w:ascii="Arial" w:hAnsi="Arial" w:cs="Arial"/>
          <w:sz w:val="24"/>
          <w:szCs w:val="24"/>
        </w:rPr>
      </w:pPr>
    </w:p>
    <w:sectPr w:rsidR="0056235A" w:rsidRPr="00562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69B"/>
    <w:rsid w:val="001D35B9"/>
    <w:rsid w:val="001D6761"/>
    <w:rsid w:val="003868AD"/>
    <w:rsid w:val="00390CEE"/>
    <w:rsid w:val="004539BC"/>
    <w:rsid w:val="00505558"/>
    <w:rsid w:val="0056235A"/>
    <w:rsid w:val="00624ABF"/>
    <w:rsid w:val="0066406B"/>
    <w:rsid w:val="006768E8"/>
    <w:rsid w:val="007B2F06"/>
    <w:rsid w:val="007C2CA9"/>
    <w:rsid w:val="008B069B"/>
    <w:rsid w:val="00A869CA"/>
    <w:rsid w:val="00CE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20194"/>
  <w15:chartTrackingRefBased/>
  <w15:docId w15:val="{F665E27A-008C-48B0-86A9-324B6D8F3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2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o1065\Documents\GitHub\Pyramid\Pyramid\Pyramid\Reports\Documentation\Template\Template_USE_TH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Template_USE_THIS.dotx</Template>
  <TotalTime>14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O'Brien, William P</cp:lastModifiedBy>
  <cp:revision>4</cp:revision>
  <cp:lastPrinted>2019-09-24T15:07:00Z</cp:lastPrinted>
  <dcterms:created xsi:type="dcterms:W3CDTF">2019-09-24T17:34:00Z</dcterms:created>
  <dcterms:modified xsi:type="dcterms:W3CDTF">2019-09-25T15:52:00Z</dcterms:modified>
</cp:coreProperties>
</file>